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genda:"/>
        <w:tag w:val=""/>
        <w:id w:val="31158712"/>
        <w:placeholder>
          <w:docPart w:val="0AA8273E900044DB8FDC139A382A1F6D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65E0B960" w14:textId="450EE865" w:rsidR="00A40F09" w:rsidRPr="009770B3" w:rsidRDefault="00CA32B0" w:rsidP="00785C64">
          <w:pPr>
            <w:pStyle w:val="Title"/>
          </w:pPr>
          <w:r w:rsidRPr="009770B3">
            <w:t>agenda</w:t>
          </w:r>
        </w:p>
      </w:sdtContent>
    </w:sdt>
    <w:p w14:paraId="793492D4" w14:textId="3EE78AC4" w:rsidR="00A40F09" w:rsidRPr="009770B3" w:rsidRDefault="00CA32B0">
      <w:pPr>
        <w:pStyle w:val="Heading1"/>
      </w:pPr>
      <w:proofErr w:type="spellStart"/>
      <w:r>
        <w:t>Liason</w:t>
      </w:r>
      <w:proofErr w:type="spellEnd"/>
      <w:r>
        <w:t xml:space="preserve"> Meeting</w:t>
      </w:r>
    </w:p>
    <w:p w14:paraId="70F1D1FD" w14:textId="7E9D6DF9" w:rsidR="00A40F09" w:rsidRPr="009770B3" w:rsidRDefault="00CA32B0">
      <w:pPr>
        <w:pStyle w:val="DateTime"/>
      </w:pPr>
      <w:r>
        <w:t>10/12/2020</w:t>
      </w:r>
    </w:p>
    <w:p w14:paraId="0811C43C" w14:textId="4E36A509" w:rsidR="00A40F09" w:rsidRPr="009770B3" w:rsidRDefault="00CA32B0">
      <w:pPr>
        <w:pStyle w:val="DateTime"/>
      </w:pPr>
      <w:r>
        <w:t>2:30 PM</w:t>
      </w:r>
    </w:p>
    <w:p w14:paraId="2CA1E5E0" w14:textId="33185583" w:rsidR="00A40F09" w:rsidRPr="009770B3" w:rsidRDefault="00894CE3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B3BFAD2E3EDF453A84CA4B5F254CF5A5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CA32B0">
        <w:t>Chase</w:t>
      </w:r>
    </w:p>
    <w:p w14:paraId="0B89E798" w14:textId="541EA472" w:rsidR="00A40F09" w:rsidRPr="009770B3" w:rsidRDefault="00894CE3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24730C1A261A46A1AD023F023D52F99C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proofErr w:type="spellStart"/>
      <w:r w:rsidR="00CA32B0">
        <w:t>Chaseminden</w:t>
      </w:r>
      <w:proofErr w:type="spellEnd"/>
      <w:r w:rsidR="00CA32B0">
        <w:t xml:space="preserve">, Blake S, </w:t>
      </w:r>
      <w:proofErr w:type="spellStart"/>
      <w:r w:rsidR="00CA32B0">
        <w:t>emchughes</w:t>
      </w:r>
      <w:proofErr w:type="spellEnd"/>
      <w:r w:rsidR="00CA32B0">
        <w:t xml:space="preserve">, Matthew Bruner, </w:t>
      </w:r>
      <w:proofErr w:type="spellStart"/>
      <w:r w:rsidR="00CA32B0">
        <w:t>Sephen</w:t>
      </w:r>
      <w:proofErr w:type="spellEnd"/>
      <w:r w:rsidR="00CA32B0">
        <w:t xml:space="preserve"> Key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2A75FD9C" w14:textId="77777777" w:rsidTr="00A403FA">
        <w:tc>
          <w:tcPr>
            <w:tcW w:w="2036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448661CC" w14:textId="7592207F" w:rsidR="00A40F09" w:rsidRPr="009770B3" w:rsidRDefault="00A40F09">
            <w:pPr>
              <w:spacing w:after="80"/>
            </w:pPr>
          </w:p>
        </w:tc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7262B60F" w14:textId="6D03CF4B" w:rsidR="00A40F09" w:rsidRPr="009770B3" w:rsidRDefault="00CA32B0">
            <w:pPr>
              <w:pStyle w:val="Heading1"/>
              <w:spacing w:after="80"/>
              <w:outlineLvl w:val="0"/>
            </w:pPr>
            <w:r>
              <w:t>Meeting</w:t>
            </w:r>
          </w:p>
        </w:tc>
        <w:tc>
          <w:tcPr>
            <w:tcW w:w="2883" w:type="dxa"/>
            <w:tcBorders>
              <w:bottom w:val="nil"/>
            </w:tcBorders>
            <w:tcMar>
              <w:bottom w:w="0" w:type="dxa"/>
            </w:tcMar>
          </w:tcPr>
          <w:p w14:paraId="4FEF4D51" w14:textId="5DF71F2A" w:rsidR="00A40F09" w:rsidRPr="009770B3" w:rsidRDefault="00CA32B0">
            <w:pPr>
              <w:spacing w:after="80"/>
            </w:pPr>
            <w:r>
              <w:t>Discord SE I Channel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B3396FD8A8A3469EAA9F3BDF940474E5"/>
        </w:placeholder>
        <w:temporary/>
        <w:showingPlcHdr/>
        <w15:appearance w15:val="hidden"/>
      </w:sdtPr>
      <w:sdtEndPr/>
      <w:sdtContent>
        <w:p w14:paraId="22757050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0E627333" w14:textId="4E7AE334" w:rsidR="00D26914" w:rsidRDefault="00D26914"/>
    <w:p w14:paraId="6CA4AA1B" w14:textId="041EC420" w:rsidR="00CA32B0" w:rsidRDefault="00CA32B0"/>
    <w:p w14:paraId="2B56ABE9" w14:textId="581985A6" w:rsidR="00CA32B0" w:rsidRDefault="00CA32B0">
      <w:r>
        <w:t>XML SCHEMA</w:t>
      </w:r>
      <w:bookmarkStart w:id="0" w:name="_GoBack"/>
      <w:bookmarkEnd w:id="0"/>
    </w:p>
    <w:p w14:paraId="6629219F" w14:textId="3A1707F2" w:rsidR="00CA32B0" w:rsidRDefault="0033355D">
      <w:hyperlink r:id="rId7" w:history="1">
        <w:r w:rsidRPr="00907EDF">
          <w:rPr>
            <w:rStyle w:val="Hyperlink"/>
          </w:rPr>
          <w:t>https://docs.google.com/document/d/1acmWd_iBQTLOxLQQNTHTpPgZ6KS0bmZ5CT9CStxUpoQ/edit</w:t>
        </w:r>
      </w:hyperlink>
    </w:p>
    <w:p w14:paraId="7D2D2B7F" w14:textId="4F65A684" w:rsidR="0033355D" w:rsidRDefault="0033355D"/>
    <w:p w14:paraId="68E7445E" w14:textId="7D4012B6" w:rsidR="0033355D" w:rsidRPr="0033355D" w:rsidRDefault="0033355D">
      <w:pPr>
        <w:rPr>
          <w:b/>
          <w:bCs/>
        </w:rPr>
      </w:pPr>
      <w:r>
        <w:rPr>
          <w:b/>
          <w:bCs/>
        </w:rPr>
        <w:t>Follow up</w:t>
      </w:r>
      <w:r w:rsidRPr="0033355D">
        <w:rPr>
          <w:b/>
          <w:bCs/>
        </w:rPr>
        <w:t xml:space="preserve"> </w:t>
      </w:r>
      <w:r>
        <w:rPr>
          <w:b/>
          <w:bCs/>
        </w:rPr>
        <w:t>q</w:t>
      </w:r>
      <w:r w:rsidRPr="0033355D">
        <w:rPr>
          <w:b/>
          <w:bCs/>
        </w:rPr>
        <w:t>uestions:</w:t>
      </w:r>
    </w:p>
    <w:p w14:paraId="09B1F232" w14:textId="48C491DB" w:rsidR="0033355D" w:rsidRDefault="0033355D">
      <w:r>
        <w:t>Where do we setup our servers?</w:t>
      </w:r>
    </w:p>
    <w:p w14:paraId="381C4810" w14:textId="25764DC6" w:rsidR="00076956" w:rsidRDefault="00076956">
      <w:r>
        <w:t>Get hint about TCP</w:t>
      </w:r>
    </w:p>
    <w:p w14:paraId="1AD3EE32" w14:textId="77777777" w:rsidR="0033355D" w:rsidRDefault="0033355D"/>
    <w:sectPr w:rsidR="0033355D">
      <w:headerReference w:type="default" r:id="rId8"/>
      <w:footerReference w:type="default" r:id="rId9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BCDF" w14:textId="77777777" w:rsidR="00894CE3" w:rsidRDefault="00894CE3">
      <w:pPr>
        <w:spacing w:after="0"/>
      </w:pPr>
      <w:r>
        <w:separator/>
      </w:r>
    </w:p>
  </w:endnote>
  <w:endnote w:type="continuationSeparator" w:id="0">
    <w:p w14:paraId="76A956E1" w14:textId="77777777" w:rsidR="00894CE3" w:rsidRDefault="00894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474FC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E8E2" w14:textId="77777777" w:rsidR="00894CE3" w:rsidRDefault="00894CE3">
      <w:pPr>
        <w:spacing w:after="0"/>
      </w:pPr>
      <w:r>
        <w:separator/>
      </w:r>
    </w:p>
  </w:footnote>
  <w:footnote w:type="continuationSeparator" w:id="0">
    <w:p w14:paraId="18BBD7B7" w14:textId="77777777" w:rsidR="00894CE3" w:rsidRDefault="00894C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genda:"/>
      <w:tag w:val="Agenda:"/>
      <w:id w:val="-42448758"/>
      <w:placeholder>
        <w:docPart w:val="B7D791EAA96F407BAB48229F06568C3D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3A0CDD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0"/>
    <w:rsid w:val="00076956"/>
    <w:rsid w:val="000B4A87"/>
    <w:rsid w:val="001A7254"/>
    <w:rsid w:val="001A789B"/>
    <w:rsid w:val="00201B9D"/>
    <w:rsid w:val="0033355D"/>
    <w:rsid w:val="0034533A"/>
    <w:rsid w:val="003657E0"/>
    <w:rsid w:val="003D5CF1"/>
    <w:rsid w:val="00404FC1"/>
    <w:rsid w:val="0050786D"/>
    <w:rsid w:val="0057417F"/>
    <w:rsid w:val="00584325"/>
    <w:rsid w:val="00636B36"/>
    <w:rsid w:val="00785C64"/>
    <w:rsid w:val="008325FA"/>
    <w:rsid w:val="00894CE3"/>
    <w:rsid w:val="008C2B0F"/>
    <w:rsid w:val="009519AE"/>
    <w:rsid w:val="00956F7A"/>
    <w:rsid w:val="009770B3"/>
    <w:rsid w:val="00A403FA"/>
    <w:rsid w:val="00A40F09"/>
    <w:rsid w:val="00AB6532"/>
    <w:rsid w:val="00AE66C1"/>
    <w:rsid w:val="00AF277F"/>
    <w:rsid w:val="00CA32B0"/>
    <w:rsid w:val="00D26914"/>
    <w:rsid w:val="00E14AB0"/>
    <w:rsid w:val="00E334F6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73557"/>
  <w15:chartTrackingRefBased/>
  <w15:docId w15:val="{A81BB621-AB9F-4CFE-8A55-ED848561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acmWd_iBQTLOxLQQNTHTpPgZ6KS0bmZ5CT9CStxUpoQ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A8273E900044DB8FDC139A382A1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0C70F-A00B-4F74-AC68-458486EA1177}"/>
      </w:docPartPr>
      <w:docPartBody>
        <w:p w:rsidR="00000000" w:rsidRDefault="0076454F">
          <w:pPr>
            <w:pStyle w:val="0AA8273E900044DB8FDC139A382A1F6D"/>
          </w:pPr>
          <w:r w:rsidRPr="009770B3">
            <w:t>agenda</w:t>
          </w:r>
        </w:p>
      </w:docPartBody>
    </w:docPart>
    <w:docPart>
      <w:docPartPr>
        <w:name w:val="B3BFAD2E3EDF453A84CA4B5F254C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9A2F-9117-462F-806B-762E426FBCC9}"/>
      </w:docPartPr>
      <w:docPartBody>
        <w:p w:rsidR="00000000" w:rsidRDefault="0076454F">
          <w:pPr>
            <w:pStyle w:val="B3BFAD2E3EDF453A84CA4B5F254CF5A5"/>
          </w:pPr>
          <w:r w:rsidRPr="009770B3">
            <w:t>Meeting called by:</w:t>
          </w:r>
        </w:p>
      </w:docPartBody>
    </w:docPart>
    <w:docPart>
      <w:docPartPr>
        <w:name w:val="24730C1A261A46A1AD023F023D52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08DA6-045E-4C40-ADF3-A035F2200992}"/>
      </w:docPartPr>
      <w:docPartBody>
        <w:p w:rsidR="00000000" w:rsidRDefault="0076454F">
          <w:pPr>
            <w:pStyle w:val="24730C1A261A46A1AD023F023D52F99C"/>
          </w:pPr>
          <w:r w:rsidRPr="009770B3">
            <w:t>Attendees:</w:t>
          </w:r>
        </w:p>
      </w:docPartBody>
    </w:docPart>
    <w:docPart>
      <w:docPartPr>
        <w:name w:val="B7D791EAA96F407BAB48229F06568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235C1-C1B6-4686-BBE0-E2A99588A6C3}"/>
      </w:docPartPr>
      <w:docPartBody>
        <w:p w:rsidR="00000000" w:rsidRDefault="0076454F">
          <w:pPr>
            <w:pStyle w:val="B7D791EAA96F407BAB48229F06568C3D"/>
          </w:pPr>
          <w:r>
            <w:t>Time 1</w:t>
          </w:r>
        </w:p>
      </w:docPartBody>
    </w:docPart>
    <w:docPart>
      <w:docPartPr>
        <w:name w:val="B3396FD8A8A3469EAA9F3BDF9404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E267B-43D6-4821-84F2-A5805DC07F0F}"/>
      </w:docPartPr>
      <w:docPartBody>
        <w:p w:rsidR="00000000" w:rsidRDefault="0076454F">
          <w:pPr>
            <w:pStyle w:val="B3396FD8A8A3469EAA9F3BDF940474E5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4F"/>
    <w:rsid w:val="007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A8273E900044DB8FDC139A382A1F6D">
    <w:name w:val="0AA8273E900044DB8FDC139A382A1F6D"/>
  </w:style>
  <w:style w:type="paragraph" w:customStyle="1" w:styleId="9D6B154D3A6848159B0B3FC4A0141C15">
    <w:name w:val="9D6B154D3A6848159B0B3FC4A0141C15"/>
  </w:style>
  <w:style w:type="paragraph" w:customStyle="1" w:styleId="83BAB203EC8D491F831D25601FA92E86">
    <w:name w:val="83BAB203EC8D491F831D25601FA92E86"/>
  </w:style>
  <w:style w:type="paragraph" w:customStyle="1" w:styleId="922FD8F40B6A40BDAE8B30EAB98D87B2">
    <w:name w:val="922FD8F40B6A40BDAE8B30EAB98D87B2"/>
  </w:style>
  <w:style w:type="paragraph" w:customStyle="1" w:styleId="B3BFAD2E3EDF453A84CA4B5F254CF5A5">
    <w:name w:val="B3BFAD2E3EDF453A84CA4B5F254CF5A5"/>
  </w:style>
  <w:style w:type="paragraph" w:customStyle="1" w:styleId="EAF81E079C124406AE409B3AFA248FD2">
    <w:name w:val="EAF81E079C124406AE409B3AFA248FD2"/>
  </w:style>
  <w:style w:type="paragraph" w:customStyle="1" w:styleId="24730C1A261A46A1AD023F023D52F99C">
    <w:name w:val="24730C1A261A46A1AD023F023D52F99C"/>
  </w:style>
  <w:style w:type="paragraph" w:customStyle="1" w:styleId="453096B6EDC24ABA88986B3AB83D2F7F">
    <w:name w:val="453096B6EDC24ABA88986B3AB83D2F7F"/>
  </w:style>
  <w:style w:type="paragraph" w:customStyle="1" w:styleId="0A89F2FE066140B68075ECABADB3F814">
    <w:name w:val="0A89F2FE066140B68075ECABADB3F814"/>
  </w:style>
  <w:style w:type="paragraph" w:customStyle="1" w:styleId="C539098E5FD749458FABF08E91D7BE71">
    <w:name w:val="C539098E5FD749458FABF08E91D7BE71"/>
  </w:style>
  <w:style w:type="paragraph" w:customStyle="1" w:styleId="572C28E9A4824CE88B9D7D3597C927ED">
    <w:name w:val="572C28E9A4824CE88B9D7D3597C927ED"/>
  </w:style>
  <w:style w:type="paragraph" w:customStyle="1" w:styleId="126502E211484F42BDAE1A36DDCC8AE5">
    <w:name w:val="126502E211484F42BDAE1A36DDCC8AE5"/>
  </w:style>
  <w:style w:type="paragraph" w:customStyle="1" w:styleId="4A8FC610B1CA4343BF78A85D46639A64">
    <w:name w:val="4A8FC610B1CA4343BF78A85D46639A64"/>
  </w:style>
  <w:style w:type="paragraph" w:customStyle="1" w:styleId="9D95CE4694584D7EB0080D9F4A0FD185">
    <w:name w:val="9D95CE4694584D7EB0080D9F4A0FD185"/>
  </w:style>
  <w:style w:type="paragraph" w:customStyle="1" w:styleId="566DA44731E5487382D3FE05D55C4543">
    <w:name w:val="566DA44731E5487382D3FE05D55C4543"/>
  </w:style>
  <w:style w:type="paragraph" w:customStyle="1" w:styleId="B7D791EAA96F407BAB48229F06568C3D">
    <w:name w:val="B7D791EAA96F407BAB48229F06568C3D"/>
  </w:style>
  <w:style w:type="paragraph" w:customStyle="1" w:styleId="A08759DEAFB94DBCA283D10ED91D01C5">
    <w:name w:val="A08759DEAFB94DBCA283D10ED91D01C5"/>
  </w:style>
  <w:style w:type="paragraph" w:customStyle="1" w:styleId="507A308F38384754B472FAD246ADE9F2">
    <w:name w:val="507A308F38384754B472FAD246ADE9F2"/>
  </w:style>
  <w:style w:type="paragraph" w:customStyle="1" w:styleId="C608A77474794A55B69376235AA438FC">
    <w:name w:val="C608A77474794A55B69376235AA438FC"/>
  </w:style>
  <w:style w:type="paragraph" w:customStyle="1" w:styleId="1F764E53A9444724B766A4771394C0C5">
    <w:name w:val="1F764E53A9444724B766A4771394C0C5"/>
  </w:style>
  <w:style w:type="paragraph" w:customStyle="1" w:styleId="09CA75ED3121461F98BDA384D64C3A11">
    <w:name w:val="09CA75ED3121461F98BDA384D64C3A11"/>
  </w:style>
  <w:style w:type="paragraph" w:customStyle="1" w:styleId="B1BA7EF0B4DC4F7AB2CC5364B09D6626">
    <w:name w:val="B1BA7EF0B4DC4F7AB2CC5364B09D6626"/>
  </w:style>
  <w:style w:type="paragraph" w:customStyle="1" w:styleId="9362639144E94C0AB2558E368CF719FA">
    <w:name w:val="9362639144E94C0AB2558E368CF719FA"/>
  </w:style>
  <w:style w:type="paragraph" w:customStyle="1" w:styleId="518DA6F4179D4F6C83524370336D38D4">
    <w:name w:val="518DA6F4179D4F6C83524370336D38D4"/>
  </w:style>
  <w:style w:type="paragraph" w:customStyle="1" w:styleId="6A62D91EA449484392E4A6E088228661">
    <w:name w:val="6A62D91EA449484392E4A6E088228661"/>
  </w:style>
  <w:style w:type="paragraph" w:customStyle="1" w:styleId="AFF40D2277A144549A08D8CB89BB6897">
    <w:name w:val="AFF40D2277A144549A08D8CB89BB6897"/>
  </w:style>
  <w:style w:type="paragraph" w:customStyle="1" w:styleId="36E0E8C581264136A7789CDE049070E9">
    <w:name w:val="36E0E8C581264136A7789CDE049070E9"/>
  </w:style>
  <w:style w:type="paragraph" w:customStyle="1" w:styleId="911DB91FEBAE4F3B8FEA69998A1E7A56">
    <w:name w:val="911DB91FEBAE4F3B8FEA69998A1E7A56"/>
  </w:style>
  <w:style w:type="paragraph" w:customStyle="1" w:styleId="B3396FD8A8A3469EAA9F3BDF940474E5">
    <w:name w:val="B3396FD8A8A3469EAA9F3BDF940474E5"/>
  </w:style>
  <w:style w:type="paragraph" w:customStyle="1" w:styleId="9DDCF16733C14C80A9061D623D81B5C8">
    <w:name w:val="9DDCF16733C14C80A9061D623D81B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574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samani</dc:creator>
  <cp:keywords/>
  <dc:description/>
  <cp:lastModifiedBy>Blake Samani</cp:lastModifiedBy>
  <cp:revision>2</cp:revision>
  <dcterms:created xsi:type="dcterms:W3CDTF">2020-10-12T19:33:00Z</dcterms:created>
  <dcterms:modified xsi:type="dcterms:W3CDTF">2020-10-13T05:14:00Z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